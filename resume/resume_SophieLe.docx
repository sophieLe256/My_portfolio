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856" w:type="pct"/>
        <w:tblInd w:w="-81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873"/>
        <w:gridCol w:w="10089"/>
      </w:tblGrid>
      <w:tr w:rsidR="00692703" w:rsidRPr="00CF1A49" w14:paraId="330F7AD3" w14:textId="77777777" w:rsidTr="0049273F">
        <w:trPr>
          <w:gridBefore w:val="1"/>
          <w:wBefore w:w="873" w:type="dxa"/>
          <w:trHeight w:hRule="exact" w:val="1853"/>
        </w:trPr>
        <w:tc>
          <w:tcPr>
            <w:tcW w:w="10089" w:type="dxa"/>
            <w:tcMar>
              <w:top w:w="0" w:type="dxa"/>
              <w:bottom w:w="0" w:type="dxa"/>
            </w:tcMar>
          </w:tcPr>
          <w:p w14:paraId="59F3B142" w14:textId="48D0A1A8" w:rsidR="00692703" w:rsidRPr="006F61D6" w:rsidRDefault="0049273F" w:rsidP="00913946">
            <w:pPr>
              <w:pStyle w:val="Title"/>
            </w:pPr>
            <w:r>
              <w:t>SOPHIE LE</w:t>
            </w:r>
          </w:p>
          <w:p w14:paraId="74E41C0C" w14:textId="40CAF825" w:rsidR="00692703" w:rsidRPr="00CF1A49" w:rsidRDefault="004F59CF" w:rsidP="00913946">
            <w:pPr>
              <w:pStyle w:val="ContactInfo"/>
              <w:contextualSpacing w:val="0"/>
            </w:pPr>
            <w:r>
              <w:t>Address: 115 Concord Traces, Alpharetta City, GA 30005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54D8E2A402639D498D84B76961126EF8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phone:"/>
                <w:tag w:val="Enter phone:"/>
                <w:id w:val="-1993482697"/>
                <w:placeholder>
                  <w:docPart w:val="5E74C9C305987845B2F407360BC4D539"/>
                </w:placeholder>
                <w:temporary/>
                <w:showingPlcHdr/>
                <w15:appearance w15:val="hidden"/>
              </w:sdtPr>
              <w:sdtContent>
                <w:r w:rsidR="00C57FC6" w:rsidRPr="00CF1A49">
                  <w:t>Phone</w:t>
                </w:r>
              </w:sdtContent>
            </w:sdt>
            <w:r>
              <w:t>: 404-909-7284</w:t>
            </w:r>
          </w:p>
          <w:p w14:paraId="6E14E7DA" w14:textId="12158E17" w:rsidR="00692703" w:rsidRPr="00CF1A49" w:rsidRDefault="0049273F" w:rsidP="00913946">
            <w:pPr>
              <w:pStyle w:val="ContactInfoEmphasis"/>
              <w:contextualSpacing w:val="0"/>
            </w:pPr>
            <w:r>
              <w:t>ble20304@gmail.com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BA3B4E55E4B9FD409B647CFB82AD04FD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4F59CF" w:rsidRPr="004F59CF">
              <w:t>https://www.linkedin.com/feed/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B62DF2F7E600224DAC9C2DBAFEDDFB0A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4F59CF" w:rsidRPr="004F59CF">
              <w:t>https://github.com/sophieLe256</w:t>
            </w:r>
          </w:p>
        </w:tc>
      </w:tr>
      <w:tr w:rsidR="009571D8" w:rsidRPr="00CF1A49" w14:paraId="1DFF9912" w14:textId="77777777" w:rsidTr="0049273F">
        <w:trPr>
          <w:trHeight w:val="418"/>
        </w:trPr>
        <w:tc>
          <w:tcPr>
            <w:tcW w:w="10962" w:type="dxa"/>
            <w:gridSpan w:val="2"/>
            <w:tcMar>
              <w:top w:w="432" w:type="dxa"/>
            </w:tcMar>
          </w:tcPr>
          <w:p w14:paraId="73E7C864" w14:textId="072A93ED" w:rsidR="001755A8" w:rsidRPr="0049273F" w:rsidRDefault="00BD133A" w:rsidP="0049273F">
            <w:r w:rsidRPr="0049273F">
              <w:t>As a</w:t>
            </w:r>
            <w:r w:rsidR="0088199C" w:rsidRPr="0049273F">
              <w:t xml:space="preserve"> student with a lot of enthusiasm for</w:t>
            </w:r>
            <w:r w:rsidRPr="0049273F">
              <w:t xml:space="preserve"> front-end developer, I have a strong passion for creating beautiful and user-friendly websites. With a degree in Computer Science and proficiency in HTML, CSS, JavaScript, and </w:t>
            </w:r>
            <w:r w:rsidR="0088199C" w:rsidRPr="0049273F">
              <w:t xml:space="preserve">others </w:t>
            </w:r>
            <w:r w:rsidRPr="0049273F">
              <w:t>front-end frameworks</w:t>
            </w:r>
            <w:r w:rsidR="0049273F">
              <w:t>. Also, learning something new every day is an excellent way to broaden my perspective, improve my skills and keep my mind active and engaged.</w:t>
            </w:r>
          </w:p>
        </w:tc>
      </w:tr>
    </w:tbl>
    <w:p w14:paraId="2C919F7A" w14:textId="0FD89C12" w:rsidR="00DA59AA" w:rsidRPr="00F775DD" w:rsidRDefault="0049273F" w:rsidP="0049273F">
      <w:pPr>
        <w:pStyle w:val="Heading1"/>
        <w:ind w:left="-720"/>
        <w:rPr>
          <w:lang w:val="vi-VN"/>
        </w:rPr>
      </w:pPr>
      <w:r>
        <w:t>Education</w:t>
      </w:r>
    </w:p>
    <w:tbl>
      <w:tblPr>
        <w:tblStyle w:val="TableGrid"/>
        <w:tblW w:w="5821" w:type="pct"/>
        <w:tblInd w:w="-7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870"/>
      </w:tblGrid>
      <w:tr w:rsidR="001D0BF1" w:rsidRPr="00CF1A49" w14:paraId="3214D748" w14:textId="77777777" w:rsidTr="0049273F">
        <w:tc>
          <w:tcPr>
            <w:tcW w:w="10870" w:type="dxa"/>
          </w:tcPr>
          <w:p w14:paraId="699FD712" w14:textId="65DD2949" w:rsidR="001D0BF1" w:rsidRPr="00CF1A49" w:rsidRDefault="007B51BC" w:rsidP="001D0BF1">
            <w:pPr>
              <w:pStyle w:val="Heading3"/>
              <w:contextualSpacing w:val="0"/>
            </w:pPr>
            <w:r>
              <w:t>Expected, Spring 2024, Georgia state University | Atlanta, Ga, usa</w:t>
            </w:r>
          </w:p>
          <w:p w14:paraId="340ABFE1" w14:textId="51D67D9B" w:rsidR="001D0BF1" w:rsidRPr="00CF1A49" w:rsidRDefault="007B51BC" w:rsidP="001D0BF1">
            <w:pPr>
              <w:pStyle w:val="Heading2"/>
              <w:contextualSpacing w:val="0"/>
            </w:pPr>
            <w:r>
              <w:t>Comp</w:t>
            </w:r>
            <w:r w:rsidR="0010274D">
              <w:t>uter Science</w:t>
            </w:r>
            <w:r w:rsidR="001D0BF1" w:rsidRPr="00CF1A49">
              <w:t xml:space="preserve"> </w:t>
            </w:r>
          </w:p>
          <w:p w14:paraId="1832D5EE" w14:textId="77777777" w:rsidR="007538DC" w:rsidRDefault="0010274D" w:rsidP="007538DC">
            <w:pPr>
              <w:contextualSpacing w:val="0"/>
            </w:pPr>
            <w:r>
              <w:t>GPA: 3.3</w:t>
            </w:r>
          </w:p>
          <w:p w14:paraId="5EA186F9" w14:textId="77777777" w:rsidR="0010274D" w:rsidRDefault="0010274D" w:rsidP="007538DC">
            <w:pPr>
              <w:contextualSpacing w:val="0"/>
              <w:rPr>
                <w:rFonts w:cstheme="minorHAnsi"/>
                <w:sz w:val="20"/>
                <w:szCs w:val="20"/>
              </w:rPr>
            </w:pPr>
            <w:r w:rsidRPr="0010274D">
              <w:rPr>
                <w:rFonts w:cstheme="minorHAnsi"/>
                <w:sz w:val="20"/>
                <w:szCs w:val="20"/>
              </w:rPr>
              <w:t>Award: Sophomore STEM Scholar</w:t>
            </w:r>
          </w:p>
          <w:p w14:paraId="1B6FFBA0" w14:textId="47EF702A" w:rsidR="0010274D" w:rsidRPr="0010274D" w:rsidRDefault="0010274D" w:rsidP="007538DC">
            <w:pPr>
              <w:contextualSpacing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Relate Coursework: Principles of Computer Sciences II, Principles Computer Programming, Theoretical Foundations of Computer Science, Data Structure, Computer Org &amp; Programming, System Level Programming</w:t>
            </w:r>
          </w:p>
        </w:tc>
      </w:tr>
      <w:tr w:rsidR="0010274D" w:rsidRPr="00CF1A49" w14:paraId="61C2A339" w14:textId="77777777" w:rsidTr="0049273F">
        <w:tc>
          <w:tcPr>
            <w:tcW w:w="10870" w:type="dxa"/>
            <w:tcMar>
              <w:top w:w="216" w:type="dxa"/>
            </w:tcMar>
          </w:tcPr>
          <w:p w14:paraId="6D59498D" w14:textId="1B7F34E6" w:rsidR="0010274D" w:rsidRPr="00CF1A49" w:rsidRDefault="00343402" w:rsidP="0010274D">
            <w:pPr>
              <w:pStyle w:val="Heading3"/>
              <w:contextualSpacing w:val="0"/>
            </w:pPr>
            <w:r>
              <w:t>January</w:t>
            </w:r>
            <w:r w:rsidR="0010274D" w:rsidRPr="00CF1A49">
              <w:t xml:space="preserve"> </w:t>
            </w:r>
            <w:r>
              <w:t xml:space="preserve">2023 </w:t>
            </w:r>
            <w:r w:rsidR="0049273F">
              <w:t>–</w:t>
            </w:r>
            <w:r>
              <w:t xml:space="preserve"> </w:t>
            </w:r>
            <w:r w:rsidR="0049273F">
              <w:t>March 20223</w:t>
            </w:r>
          </w:p>
          <w:p w14:paraId="15679066" w14:textId="2379AE56" w:rsidR="0010274D" w:rsidRPr="00CF1A49" w:rsidRDefault="00343402" w:rsidP="0010274D">
            <w:pPr>
              <w:pStyle w:val="Heading2"/>
              <w:contextualSpacing w:val="0"/>
            </w:pPr>
            <w:r>
              <w:t>JAvascript algorithms and data structures certificate</w:t>
            </w:r>
            <w:r w:rsidR="0010274D" w:rsidRPr="00CF1A49">
              <w:t xml:space="preserve">, </w:t>
            </w:r>
            <w:r>
              <w:rPr>
                <w:rStyle w:val="SubtleReference"/>
              </w:rPr>
              <w:t>FreeCodeCamp</w:t>
            </w:r>
          </w:p>
          <w:sdt>
            <w:sdtPr>
              <w:alias w:val="Enter education details 2:"/>
              <w:tag w:val="Enter education details 2:"/>
              <w:id w:val="-1806999294"/>
              <w:placeholder>
                <w:docPart w:val="182C2EB692392C4C8C0C10E4D488D7DB"/>
              </w:placeholder>
              <w:temporary/>
              <w:showingPlcHdr/>
              <w15:appearance w15:val="hidden"/>
            </w:sdtPr>
            <w:sdtContent>
              <w:p w14:paraId="26A92D18" w14:textId="77777777" w:rsidR="0010274D" w:rsidRDefault="0010274D" w:rsidP="0010274D">
                <w:r w:rsidRPr="00CF1A49">
                  <w:t>It’s okay to brag about your GPA, awards, and honors. Feel free to summarize your coursework too.</w:t>
                </w:r>
              </w:p>
            </w:sdtContent>
          </w:sdt>
          <w:p w14:paraId="45A11853" w14:textId="77777777" w:rsidR="0088199C" w:rsidRDefault="0088199C" w:rsidP="0010274D"/>
          <w:p w14:paraId="5249BA07" w14:textId="79C1177E" w:rsidR="0088199C" w:rsidRPr="0049273F" w:rsidRDefault="0088199C" w:rsidP="0010274D"/>
          <w:p w14:paraId="3DB19C36" w14:textId="1A03006A" w:rsidR="0088199C" w:rsidRDefault="0088199C" w:rsidP="0010274D"/>
        </w:tc>
      </w:tr>
    </w:tbl>
    <w:p w14:paraId="02FCB939" w14:textId="27E323D7" w:rsidR="00486277" w:rsidRPr="00CF1A49" w:rsidRDefault="00000000" w:rsidP="0049273F">
      <w:pPr>
        <w:pStyle w:val="Heading1"/>
        <w:ind w:left="-720"/>
      </w:pPr>
      <w:sdt>
        <w:sdtPr>
          <w:alias w:val="Skills:"/>
          <w:tag w:val="Skills:"/>
          <w:id w:val="-1392877668"/>
          <w:placeholder>
            <w:docPart w:val="7D6F4D50CCA1EC4BA1198E1EDF18FDA7"/>
          </w:placeholder>
          <w:temporary/>
          <w:showingPlcHdr/>
          <w15:appearance w15:val="hidden"/>
        </w:sdtPr>
        <w:sdtContent>
          <w:r w:rsidR="00486277" w:rsidRPr="00CF1A49">
            <w:t>Skills</w:t>
          </w:r>
        </w:sdtContent>
      </w:sdt>
      <w:r w:rsidR="0049273F">
        <w:tab/>
      </w:r>
      <w:r w:rsidR="0049273F">
        <w:tab/>
      </w:r>
      <w:r w:rsidR="0049273F">
        <w:tab/>
      </w:r>
      <w:r w:rsidR="0049273F">
        <w:tab/>
      </w:r>
      <w:r w:rsidR="0049273F">
        <w:tab/>
        <w:t xml:space="preserve">         development Tools</w:t>
      </w:r>
    </w:p>
    <w:tbl>
      <w:tblPr>
        <w:tblStyle w:val="TableGrid"/>
        <w:tblW w:w="5000" w:type="pct"/>
        <w:tblInd w:w="-4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6D396454" w14:textId="77777777" w:rsidTr="0049273F">
        <w:tc>
          <w:tcPr>
            <w:tcW w:w="4680" w:type="dxa"/>
          </w:tcPr>
          <w:p w14:paraId="345A6852" w14:textId="34BEA177" w:rsidR="001E3120" w:rsidRPr="0049273F" w:rsidRDefault="0010274D" w:rsidP="0049273F">
            <w:pPr>
              <w:pStyle w:val="ListBullet"/>
            </w:pPr>
            <w:r w:rsidRPr="0049273F">
              <w:t>Java, C++, C</w:t>
            </w:r>
          </w:p>
          <w:p w14:paraId="0B60D681" w14:textId="6B7A2B67" w:rsidR="001F4E6D" w:rsidRPr="0049273F" w:rsidRDefault="0010274D" w:rsidP="0049273F">
            <w:pPr>
              <w:pStyle w:val="ListBullet"/>
              <w:rPr>
                <w:color w:val="auto"/>
              </w:rPr>
            </w:pPr>
            <w:r w:rsidRPr="0049273F">
              <w:t>HTML, CSS, JavaScript</w:t>
            </w:r>
          </w:p>
        </w:tc>
        <w:tc>
          <w:tcPr>
            <w:tcW w:w="4680" w:type="dxa"/>
            <w:tcMar>
              <w:left w:w="360" w:type="dxa"/>
            </w:tcMar>
          </w:tcPr>
          <w:p w14:paraId="1D11CCA3" w14:textId="6C4D952C" w:rsidR="003A0632" w:rsidRPr="006E1507" w:rsidRDefault="009B6192" w:rsidP="006E1507">
            <w:pPr>
              <w:pStyle w:val="ListBullet"/>
              <w:contextualSpacing w:val="0"/>
            </w:pPr>
            <w:r>
              <w:t>GitHub</w:t>
            </w:r>
          </w:p>
          <w:p w14:paraId="4EE43E6A" w14:textId="680B1818" w:rsidR="001E3120" w:rsidRPr="006E1507" w:rsidRDefault="0010274D" w:rsidP="006E1507">
            <w:pPr>
              <w:pStyle w:val="ListBullet"/>
              <w:contextualSpacing w:val="0"/>
            </w:pPr>
            <w:r>
              <w:t>Visual Studio Code</w:t>
            </w:r>
          </w:p>
          <w:p w14:paraId="253B4100" w14:textId="1685C69B" w:rsidR="001E3120" w:rsidRPr="006E1507" w:rsidRDefault="0010274D" w:rsidP="006E1507">
            <w:pPr>
              <w:pStyle w:val="ListBullet"/>
              <w:contextualSpacing w:val="0"/>
            </w:pPr>
            <w:r>
              <w:t>IntelliJ IDEA</w:t>
            </w:r>
          </w:p>
        </w:tc>
      </w:tr>
    </w:tbl>
    <w:p w14:paraId="5285790A" w14:textId="77777777" w:rsidR="0099532F" w:rsidRPr="00F849E5" w:rsidRDefault="0099532F" w:rsidP="0099532F">
      <w:pPr>
        <w:pStyle w:val="Heading1"/>
        <w:rPr>
          <w:rFonts w:asciiTheme="minorHAnsi" w:hAnsiTheme="minorHAnsi" w:cstheme="minorHAnsi"/>
          <w:b w:val="0"/>
          <w:bCs/>
          <w:sz w:val="22"/>
          <w:szCs w:val="22"/>
        </w:rPr>
      </w:pPr>
    </w:p>
    <w:p w14:paraId="1B97B240" w14:textId="6B72EF00" w:rsidR="00F849E5" w:rsidRPr="00CF1A49" w:rsidRDefault="00F849E5" w:rsidP="0049273F">
      <w:pPr>
        <w:pStyle w:val="Heading1"/>
        <w:ind w:left="-720"/>
      </w:pPr>
      <w:r>
        <w:t>Proj</w:t>
      </w:r>
      <w:r w:rsidR="0099532F">
        <w:t>ec</w:t>
      </w:r>
      <w:r>
        <w:t>t</w:t>
      </w:r>
    </w:p>
    <w:tbl>
      <w:tblPr>
        <w:tblStyle w:val="TableGrid"/>
        <w:tblW w:w="5773" w:type="pct"/>
        <w:tblInd w:w="-736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781"/>
      </w:tblGrid>
      <w:tr w:rsidR="00F849E5" w:rsidRPr="00CF1A49" w14:paraId="424FA857" w14:textId="77777777" w:rsidTr="0049273F">
        <w:trPr>
          <w:trHeight w:val="1450"/>
        </w:trPr>
        <w:tc>
          <w:tcPr>
            <w:tcW w:w="10780" w:type="dxa"/>
          </w:tcPr>
          <w:p w14:paraId="259E0271" w14:textId="749189E6" w:rsidR="00F849E5" w:rsidRPr="00CF1A49" w:rsidRDefault="0010274D" w:rsidP="006F01B5">
            <w:pPr>
              <w:pStyle w:val="Heading3"/>
              <w:contextualSpacing w:val="0"/>
            </w:pPr>
            <w:r>
              <w:t>JANUARY 2023</w:t>
            </w:r>
            <w:r w:rsidR="00F849E5" w:rsidRPr="00CF1A49">
              <w:t xml:space="preserve"> – </w:t>
            </w:r>
            <w:r>
              <w:t>MARCH 2023</w:t>
            </w:r>
          </w:p>
          <w:p w14:paraId="39D05D94" w14:textId="167F570B" w:rsidR="00F849E5" w:rsidRPr="00CF1A49" w:rsidRDefault="00F849E5" w:rsidP="006F01B5">
            <w:pPr>
              <w:pStyle w:val="Heading2"/>
              <w:contextualSpacing w:val="0"/>
            </w:pPr>
            <w:r>
              <w:t>My portfolio</w:t>
            </w:r>
          </w:p>
          <w:p w14:paraId="5649BDE3" w14:textId="2E3B0615" w:rsidR="00F849E5" w:rsidRDefault="00F849E5" w:rsidP="006F01B5">
            <w:pPr>
              <w:contextualSpacing w:val="0"/>
            </w:pPr>
            <w:r>
              <w:t xml:space="preserve">Link: </w:t>
            </w:r>
            <w:hyperlink r:id="rId7" w:history="1">
              <w:r w:rsidRPr="007D3EF5">
                <w:rPr>
                  <w:rStyle w:val="Hyperlink"/>
                </w:rPr>
                <w:t>https://sophiele256.github.io/My_portfolio/</w:t>
              </w:r>
            </w:hyperlink>
          </w:p>
          <w:p w14:paraId="09A2B6E8" w14:textId="76F76F87" w:rsidR="00F849E5" w:rsidRPr="00AD7B8D" w:rsidRDefault="00AD7B8D" w:rsidP="0088199C">
            <w:r>
              <w:t>Using front-end web development technologies such as HTML, CSS, JavaScript in responsive design</w:t>
            </w:r>
            <w:r w:rsidR="0049273F">
              <w:t>.</w:t>
            </w:r>
          </w:p>
        </w:tc>
      </w:tr>
      <w:tr w:rsidR="00F849E5" w:rsidRPr="00CF1A49" w14:paraId="7D9F4397" w14:textId="77777777" w:rsidTr="0049273F">
        <w:trPr>
          <w:trHeight w:val="26"/>
        </w:trPr>
        <w:tc>
          <w:tcPr>
            <w:tcW w:w="10780" w:type="dxa"/>
            <w:tcMar>
              <w:top w:w="216" w:type="dxa"/>
            </w:tcMar>
          </w:tcPr>
          <w:p w14:paraId="04F9E514" w14:textId="463870AB" w:rsidR="00F849E5" w:rsidRPr="00CF1A49" w:rsidRDefault="00E7570B" w:rsidP="006F01B5">
            <w:pPr>
              <w:pStyle w:val="Heading3"/>
              <w:contextualSpacing w:val="0"/>
            </w:pPr>
            <w:r>
              <w:t>December</w:t>
            </w:r>
            <w:r w:rsidR="00F849E5" w:rsidRPr="00CF1A49">
              <w:t xml:space="preserve"> </w:t>
            </w:r>
            <w:r w:rsidR="001F408D">
              <w:t xml:space="preserve"> 2022 </w:t>
            </w:r>
            <w:r w:rsidR="00F849E5" w:rsidRPr="00CF1A49">
              <w:t xml:space="preserve">– </w:t>
            </w:r>
            <w:r>
              <w:t>January</w:t>
            </w:r>
            <w:r w:rsidR="001F408D">
              <w:t xml:space="preserve"> 2023</w:t>
            </w:r>
          </w:p>
          <w:p w14:paraId="2BC117DA" w14:textId="171A199A" w:rsidR="00E7570B" w:rsidRDefault="00E7570B" w:rsidP="006F01B5">
            <w:pPr>
              <w:pStyle w:val="Heading2"/>
              <w:contextualSpacing w:val="0"/>
            </w:pPr>
            <w:r>
              <w:t>E-commercial website shopee</w:t>
            </w:r>
          </w:p>
          <w:p w14:paraId="591CA46D" w14:textId="3532C707" w:rsidR="00E7570B" w:rsidRDefault="00E7570B" w:rsidP="006F01B5">
            <w:r>
              <w:t xml:space="preserve">Link: </w:t>
            </w:r>
            <w:hyperlink r:id="rId8" w:history="1">
              <w:r w:rsidR="001F408D" w:rsidRPr="007D3EF5">
                <w:rPr>
                  <w:rStyle w:val="Hyperlink"/>
                </w:rPr>
                <w:t>https://sophiele256.github.io/Shopee/</w:t>
              </w:r>
            </w:hyperlink>
          </w:p>
          <w:p w14:paraId="078E6AAE" w14:textId="7BCB2E5D" w:rsidR="00F849E5" w:rsidRDefault="001F408D" w:rsidP="006F01B5">
            <w:r>
              <w:t>Created an e-commercial website that based on the interface of Shopee using HTML and CSS coding languages.</w:t>
            </w:r>
          </w:p>
        </w:tc>
      </w:tr>
    </w:tbl>
    <w:p w14:paraId="52DEE41C" w14:textId="248F13FD" w:rsidR="000448E5" w:rsidRPr="006E1507" w:rsidRDefault="000448E5" w:rsidP="006E1507"/>
    <w:sectPr w:rsidR="000448E5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70EF0" w14:textId="77777777" w:rsidR="006E13DE" w:rsidRDefault="006E13DE" w:rsidP="0068194B">
      <w:r>
        <w:separator/>
      </w:r>
    </w:p>
    <w:p w14:paraId="49C4ED3F" w14:textId="77777777" w:rsidR="006E13DE" w:rsidRDefault="006E13DE"/>
    <w:p w14:paraId="22CE5E7C" w14:textId="77777777" w:rsidR="006E13DE" w:rsidRDefault="006E13DE"/>
  </w:endnote>
  <w:endnote w:type="continuationSeparator" w:id="0">
    <w:p w14:paraId="6C063790" w14:textId="77777777" w:rsidR="006E13DE" w:rsidRDefault="006E13DE" w:rsidP="0068194B">
      <w:r>
        <w:continuationSeparator/>
      </w:r>
    </w:p>
    <w:p w14:paraId="458E900A" w14:textId="77777777" w:rsidR="006E13DE" w:rsidRDefault="006E13DE"/>
    <w:p w14:paraId="0938ABE0" w14:textId="77777777" w:rsidR="006E13DE" w:rsidRDefault="006E13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9A490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E6F0D" w14:textId="77777777" w:rsidR="006E13DE" w:rsidRDefault="006E13DE" w:rsidP="0068194B">
      <w:r>
        <w:separator/>
      </w:r>
    </w:p>
    <w:p w14:paraId="6C471E10" w14:textId="77777777" w:rsidR="006E13DE" w:rsidRDefault="006E13DE"/>
    <w:p w14:paraId="7F592B91" w14:textId="77777777" w:rsidR="006E13DE" w:rsidRDefault="006E13DE"/>
  </w:footnote>
  <w:footnote w:type="continuationSeparator" w:id="0">
    <w:p w14:paraId="05F8D52D" w14:textId="77777777" w:rsidR="006E13DE" w:rsidRDefault="006E13DE" w:rsidP="0068194B">
      <w:r>
        <w:continuationSeparator/>
      </w:r>
    </w:p>
    <w:p w14:paraId="3616E389" w14:textId="77777777" w:rsidR="006E13DE" w:rsidRDefault="006E13DE"/>
    <w:p w14:paraId="2723BD7D" w14:textId="77777777" w:rsidR="006E13DE" w:rsidRDefault="006E13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B805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C42A425" wp14:editId="739FCFB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864213C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CAA2690"/>
    <w:multiLevelType w:val="hybridMultilevel"/>
    <w:tmpl w:val="51022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01BBE"/>
    <w:multiLevelType w:val="hybridMultilevel"/>
    <w:tmpl w:val="D8E6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88827">
    <w:abstractNumId w:val="9"/>
  </w:num>
  <w:num w:numId="2" w16cid:durableId="1766921813">
    <w:abstractNumId w:val="8"/>
  </w:num>
  <w:num w:numId="3" w16cid:durableId="383676711">
    <w:abstractNumId w:val="7"/>
  </w:num>
  <w:num w:numId="4" w16cid:durableId="1690062966">
    <w:abstractNumId w:val="6"/>
  </w:num>
  <w:num w:numId="5" w16cid:durableId="1630892569">
    <w:abstractNumId w:val="10"/>
  </w:num>
  <w:num w:numId="6" w16cid:durableId="501699179">
    <w:abstractNumId w:val="3"/>
  </w:num>
  <w:num w:numId="7" w16cid:durableId="2039234273">
    <w:abstractNumId w:val="11"/>
  </w:num>
  <w:num w:numId="8" w16cid:durableId="758645674">
    <w:abstractNumId w:val="2"/>
  </w:num>
  <w:num w:numId="9" w16cid:durableId="901406908">
    <w:abstractNumId w:val="12"/>
  </w:num>
  <w:num w:numId="10" w16cid:durableId="1991009564">
    <w:abstractNumId w:val="5"/>
  </w:num>
  <w:num w:numId="11" w16cid:durableId="1559634450">
    <w:abstractNumId w:val="4"/>
  </w:num>
  <w:num w:numId="12" w16cid:durableId="2056804889">
    <w:abstractNumId w:val="1"/>
  </w:num>
  <w:num w:numId="13" w16cid:durableId="1064526957">
    <w:abstractNumId w:val="0"/>
  </w:num>
  <w:num w:numId="14" w16cid:durableId="584147463">
    <w:abstractNumId w:val="14"/>
  </w:num>
  <w:num w:numId="15" w16cid:durableId="13977814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CF"/>
    <w:rsid w:val="000001EF"/>
    <w:rsid w:val="00007322"/>
    <w:rsid w:val="00007728"/>
    <w:rsid w:val="00022EB2"/>
    <w:rsid w:val="00024584"/>
    <w:rsid w:val="00024730"/>
    <w:rsid w:val="000448E5"/>
    <w:rsid w:val="00055E95"/>
    <w:rsid w:val="0007021F"/>
    <w:rsid w:val="000A7A03"/>
    <w:rsid w:val="000B2BA5"/>
    <w:rsid w:val="000F2F8C"/>
    <w:rsid w:val="0010006E"/>
    <w:rsid w:val="0010274D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08D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4C6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5DB8"/>
    <w:rsid w:val="00307140"/>
    <w:rsid w:val="00316DFF"/>
    <w:rsid w:val="00325B57"/>
    <w:rsid w:val="00336056"/>
    <w:rsid w:val="00343402"/>
    <w:rsid w:val="003544E1"/>
    <w:rsid w:val="00366398"/>
    <w:rsid w:val="003A0632"/>
    <w:rsid w:val="003A30E5"/>
    <w:rsid w:val="003A6ADF"/>
    <w:rsid w:val="003B5928"/>
    <w:rsid w:val="003D1AD0"/>
    <w:rsid w:val="003D380F"/>
    <w:rsid w:val="003E160D"/>
    <w:rsid w:val="003F0F87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273F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59CF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1560"/>
    <w:rsid w:val="006B5D48"/>
    <w:rsid w:val="006B7D7B"/>
    <w:rsid w:val="006C1A5E"/>
    <w:rsid w:val="006D65FA"/>
    <w:rsid w:val="006E13DE"/>
    <w:rsid w:val="006E1507"/>
    <w:rsid w:val="006F61D6"/>
    <w:rsid w:val="00712D8B"/>
    <w:rsid w:val="00713E0E"/>
    <w:rsid w:val="007273B7"/>
    <w:rsid w:val="00733E0A"/>
    <w:rsid w:val="0074403D"/>
    <w:rsid w:val="00746D44"/>
    <w:rsid w:val="007538DC"/>
    <w:rsid w:val="00757803"/>
    <w:rsid w:val="0079206B"/>
    <w:rsid w:val="00796076"/>
    <w:rsid w:val="007A43B7"/>
    <w:rsid w:val="007B51BC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199C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532F"/>
    <w:rsid w:val="009A44CE"/>
    <w:rsid w:val="009B6192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0D12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D7B8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133A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7570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775DD"/>
    <w:rsid w:val="00F81960"/>
    <w:rsid w:val="00F82424"/>
    <w:rsid w:val="00F849E5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9DD2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F849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phiele256.github.io/Shope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phiele256.github.io/My_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le20304/Downloads/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D8E2A402639D498D84B76961126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FF9FD-410F-954E-B96A-E8AE65AAA45C}"/>
      </w:docPartPr>
      <w:docPartBody>
        <w:p w:rsidR="003554FD" w:rsidRDefault="00000000">
          <w:pPr>
            <w:pStyle w:val="54D8E2A402639D498D84B76961126EF8"/>
          </w:pPr>
          <w:r w:rsidRPr="00CF1A49">
            <w:t>·</w:t>
          </w:r>
        </w:p>
      </w:docPartBody>
    </w:docPart>
    <w:docPart>
      <w:docPartPr>
        <w:name w:val="5E74C9C305987845B2F407360BC4D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A6CC9-4015-9C4D-B57F-1A3346362D9E}"/>
      </w:docPartPr>
      <w:docPartBody>
        <w:p w:rsidR="003554FD" w:rsidRDefault="00000000">
          <w:pPr>
            <w:pStyle w:val="5E74C9C305987845B2F407360BC4D539"/>
          </w:pPr>
          <w:r w:rsidRPr="00CF1A49">
            <w:t>Phone</w:t>
          </w:r>
        </w:p>
      </w:docPartBody>
    </w:docPart>
    <w:docPart>
      <w:docPartPr>
        <w:name w:val="BA3B4E55E4B9FD409B647CFB82AD0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A1659-23FA-FB4A-A118-7976F44233F4}"/>
      </w:docPartPr>
      <w:docPartBody>
        <w:p w:rsidR="003554FD" w:rsidRDefault="00000000">
          <w:pPr>
            <w:pStyle w:val="BA3B4E55E4B9FD409B647CFB82AD04FD"/>
          </w:pPr>
          <w:r w:rsidRPr="00CF1A49">
            <w:t>·</w:t>
          </w:r>
        </w:p>
      </w:docPartBody>
    </w:docPart>
    <w:docPart>
      <w:docPartPr>
        <w:name w:val="B62DF2F7E600224DAC9C2DBAFEDDF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041CD-EEC1-4746-8A9C-341808BCBFE1}"/>
      </w:docPartPr>
      <w:docPartBody>
        <w:p w:rsidR="003554FD" w:rsidRDefault="00000000">
          <w:pPr>
            <w:pStyle w:val="B62DF2F7E600224DAC9C2DBAFEDDFB0A"/>
          </w:pPr>
          <w:r w:rsidRPr="00CF1A49">
            <w:t>·</w:t>
          </w:r>
        </w:p>
      </w:docPartBody>
    </w:docPart>
    <w:docPart>
      <w:docPartPr>
        <w:name w:val="7D6F4D50CCA1EC4BA1198E1EDF18F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1AC45-97FE-6849-B34B-1C727336138E}"/>
      </w:docPartPr>
      <w:docPartBody>
        <w:p w:rsidR="003554FD" w:rsidRDefault="00000000">
          <w:pPr>
            <w:pStyle w:val="7D6F4D50CCA1EC4BA1198E1EDF18FDA7"/>
          </w:pPr>
          <w:r w:rsidRPr="00CF1A49">
            <w:t>Skills</w:t>
          </w:r>
        </w:p>
      </w:docPartBody>
    </w:docPart>
    <w:docPart>
      <w:docPartPr>
        <w:name w:val="182C2EB692392C4C8C0C10E4D488D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B1A7E-5C62-A940-8477-61295BCDA02C}"/>
      </w:docPartPr>
      <w:docPartBody>
        <w:p w:rsidR="00670F3C" w:rsidRDefault="009611ED" w:rsidP="009611ED">
          <w:pPr>
            <w:pStyle w:val="182C2EB692392C4C8C0C10E4D488D7DB"/>
          </w:pPr>
          <w:r w:rsidRPr="00CF1A49">
            <w:t>It’s okay to brag about your GPA, awards, and honors. Feel free to summarize your coursework too.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55"/>
    <w:rsid w:val="001271BC"/>
    <w:rsid w:val="00232BED"/>
    <w:rsid w:val="00257F83"/>
    <w:rsid w:val="003554FD"/>
    <w:rsid w:val="00407155"/>
    <w:rsid w:val="00670F3C"/>
    <w:rsid w:val="00704061"/>
    <w:rsid w:val="009137BF"/>
    <w:rsid w:val="009611ED"/>
    <w:rsid w:val="00D5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4D8E2A402639D498D84B76961126EF8">
    <w:name w:val="54D8E2A402639D498D84B76961126EF8"/>
  </w:style>
  <w:style w:type="paragraph" w:customStyle="1" w:styleId="5E74C9C305987845B2F407360BC4D539">
    <w:name w:val="5E74C9C305987845B2F407360BC4D539"/>
  </w:style>
  <w:style w:type="paragraph" w:customStyle="1" w:styleId="BA3B4E55E4B9FD409B647CFB82AD04FD">
    <w:name w:val="BA3B4E55E4B9FD409B647CFB82AD04FD"/>
  </w:style>
  <w:style w:type="paragraph" w:customStyle="1" w:styleId="B62DF2F7E600224DAC9C2DBAFEDDFB0A">
    <w:name w:val="B62DF2F7E600224DAC9C2DBAFEDDFB0A"/>
  </w:style>
  <w:style w:type="character" w:styleId="SubtleReference">
    <w:name w:val="Subtle Reference"/>
    <w:basedOn w:val="DefaultParagraphFont"/>
    <w:uiPriority w:val="10"/>
    <w:qFormat/>
    <w:rsid w:val="009611ED"/>
    <w:rPr>
      <w:b/>
      <w:caps w:val="0"/>
      <w:smallCaps/>
      <w:color w:val="595959" w:themeColor="text1" w:themeTint="A6"/>
    </w:rPr>
  </w:style>
  <w:style w:type="paragraph" w:customStyle="1" w:styleId="7D6F4D50CCA1EC4BA1198E1EDF18FDA7">
    <w:name w:val="7D6F4D50CCA1EC4BA1198E1EDF18FDA7"/>
  </w:style>
  <w:style w:type="paragraph" w:customStyle="1" w:styleId="AD758CBB1E23FC44BCC3726E36A55528">
    <w:name w:val="AD758CBB1E23FC44BCC3726E36A55528"/>
  </w:style>
  <w:style w:type="paragraph" w:customStyle="1" w:styleId="182C2EB692392C4C8C0C10E4D488D7DB">
    <w:name w:val="182C2EB692392C4C8C0C10E4D488D7DB"/>
    <w:rsid w:val="009611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tf16402488_win32.dotx</Template>
  <TotalTime>0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2023-03-12T05:04:00Z</dcterms:created>
  <dcterms:modified xsi:type="dcterms:W3CDTF">2023-03-12T05:04:00Z</dcterms:modified>
  <cp:category/>
</cp:coreProperties>
</file>